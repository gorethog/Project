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DF1" w:rsidRDefault="00BD1AA0">
      <w:pPr>
        <w:pStyle w:val="Title"/>
      </w:pPr>
      <w:r>
        <w:t>Testing and Implementation</w:t>
      </w:r>
    </w:p>
    <w:tbl>
      <w:tblPr>
        <w:tblStyle w:val="GridTable4-Accent4"/>
        <w:tblW w:w="9528" w:type="dxa"/>
        <w:tblLook w:val="04A0" w:firstRow="1" w:lastRow="0" w:firstColumn="1" w:lastColumn="0" w:noHBand="0" w:noVBand="1"/>
      </w:tblPr>
      <w:tblGrid>
        <w:gridCol w:w="4763"/>
        <w:gridCol w:w="4765"/>
      </w:tblGrid>
      <w:tr w:rsidR="00BD1AA0" w:rsidTr="00BD1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3" w:type="dxa"/>
          </w:tcPr>
          <w:p w:rsidR="00BD1AA0" w:rsidRDefault="00BD1AA0" w:rsidP="00BD1AA0">
            <w:pPr>
              <w:ind w:firstLine="0"/>
            </w:pPr>
            <w:r>
              <w:t>Test Case</w:t>
            </w:r>
          </w:p>
        </w:tc>
        <w:tc>
          <w:tcPr>
            <w:tcW w:w="4765" w:type="dxa"/>
          </w:tcPr>
          <w:p w:rsidR="00BD1AA0" w:rsidRDefault="00BD1AA0" w:rsidP="00BD1AA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BD1AA0" w:rsidTr="00BD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3" w:type="dxa"/>
          </w:tcPr>
          <w:p w:rsidR="00BD1AA0" w:rsidRPr="00BD1AA0" w:rsidRDefault="00263775" w:rsidP="00EE0356">
            <w:pPr>
              <w:pStyle w:val="ListParagraph"/>
              <w:numPr>
                <w:ilvl w:val="0"/>
                <w:numId w:val="14"/>
              </w:numPr>
            </w:pPr>
            <w:r>
              <w:rPr>
                <w:lang w:val="en-CA"/>
              </w:rPr>
              <w:t>lags sometimes</w:t>
            </w:r>
          </w:p>
        </w:tc>
        <w:tc>
          <w:tcPr>
            <w:tcW w:w="4765" w:type="dxa"/>
          </w:tcPr>
          <w:p w:rsidR="00BD1AA0" w:rsidRDefault="00263775" w:rsidP="00BD1AA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because it’s a gif</w:t>
            </w:r>
          </w:p>
        </w:tc>
      </w:tr>
      <w:tr w:rsidR="00BD1AA0" w:rsidTr="00BD1AA0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3" w:type="dxa"/>
          </w:tcPr>
          <w:p w:rsidR="00BD1AA0" w:rsidRPr="00BD1AA0" w:rsidRDefault="00263775" w:rsidP="00BD1AA0">
            <w:pPr>
              <w:pStyle w:val="ListParagraph"/>
              <w:numPr>
                <w:ilvl w:val="0"/>
                <w:numId w:val="14"/>
              </w:numPr>
            </w:pPr>
            <w:r>
              <w:rPr>
                <w:lang w:val="en-CA"/>
              </w:rPr>
              <w:t>a heart is loss to quickly even when I hit the enemy</w:t>
            </w:r>
          </w:p>
        </w:tc>
        <w:tc>
          <w:tcPr>
            <w:tcW w:w="4765" w:type="dxa"/>
          </w:tcPr>
          <w:p w:rsidR="00BD1AA0" w:rsidRDefault="00263775" w:rsidP="00BD1AA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was due to overlap of vampires or they were on top of each other. This is now fixed</w:t>
            </w:r>
          </w:p>
        </w:tc>
      </w:tr>
      <w:tr w:rsidR="00EE0356" w:rsidTr="00BD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3" w:type="dxa"/>
          </w:tcPr>
          <w:p w:rsidR="00EE0356" w:rsidRDefault="00263775" w:rsidP="00263775">
            <w:pPr>
              <w:pStyle w:val="ListParagraph"/>
              <w:numPr>
                <w:ilvl w:val="0"/>
                <w:numId w:val="14"/>
              </w:numPr>
            </w:pPr>
            <w:r>
              <w:t xml:space="preserve">when hit the wall player bounces of </w:t>
            </w:r>
          </w:p>
        </w:tc>
        <w:tc>
          <w:tcPr>
            <w:tcW w:w="4765" w:type="dxa"/>
          </w:tcPr>
          <w:p w:rsidR="00EE0356" w:rsidRDefault="00263775" w:rsidP="00BD1AA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was a feature in the game called a concussion. It didn’t look like one so I added </w:t>
            </w:r>
            <w:r w:rsidR="006C106A">
              <w:t>stars’ gif to look like the player is dizzy.</w:t>
            </w:r>
            <w:r>
              <w:t xml:space="preserve"> </w:t>
            </w:r>
          </w:p>
        </w:tc>
      </w:tr>
      <w:tr w:rsidR="006C106A" w:rsidTr="00BD1AA0">
        <w:trPr>
          <w:trHeight w:val="582"/>
        </w:trPr>
        <w:tc>
          <w:tcPr>
            <w:tcW w:w="4763" w:type="dxa"/>
          </w:tcPr>
          <w:p w:rsidR="006C106A" w:rsidRDefault="006C106A" w:rsidP="00263775">
            <w:pPr>
              <w:pStyle w:val="ListParagraph"/>
              <w:numPr>
                <w:ilvl w:val="0"/>
                <w:numId w:val="14"/>
              </w:num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Player randomly dying for no reason</w:t>
            </w:r>
          </w:p>
        </w:tc>
        <w:tc>
          <w:tcPr>
            <w:tcW w:w="4765" w:type="dxa"/>
          </w:tcPr>
          <w:p w:rsidR="006C106A" w:rsidRDefault="006C106A" w:rsidP="00BD1AA0">
            <w:pPr>
              <w:ind w:firstLine="0"/>
            </w:pPr>
            <w:r>
              <w:t xml:space="preserve">This was cause because some of the vampire weren’t dead yet but the picture was not there. This is because </w:t>
            </w:r>
            <w:r w:rsidR="00B56697">
              <w:t xml:space="preserve">the </w:t>
            </w:r>
            <w:r w:rsidR="005F658A">
              <w:t>gif flickered</w:t>
            </w:r>
            <w:r w:rsidR="00B56697">
              <w:t xml:space="preserve"> a lot causing the gif to </w:t>
            </w:r>
            <w:r w:rsidR="009404FA">
              <w:t>disappear</w:t>
            </w:r>
            <w:bookmarkStart w:id="0" w:name="_GoBack"/>
            <w:bookmarkEnd w:id="0"/>
          </w:p>
        </w:tc>
      </w:tr>
    </w:tbl>
    <w:p w:rsidR="00786DF1" w:rsidRDefault="00786DF1" w:rsidP="00BD1AA0"/>
    <w:p w:rsidR="00786DF1" w:rsidRDefault="00786DF1">
      <w:pPr>
        <w:pStyle w:val="Quote"/>
      </w:pPr>
    </w:p>
    <w:sectPr w:rsidR="00786DF1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AA0" w:rsidRDefault="00BD1AA0">
      <w:pPr>
        <w:spacing w:line="240" w:lineRule="auto"/>
      </w:pPr>
      <w:r>
        <w:separator/>
      </w:r>
    </w:p>
  </w:endnote>
  <w:endnote w:type="continuationSeparator" w:id="0">
    <w:p w:rsidR="00BD1AA0" w:rsidRDefault="00BD1A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AA0" w:rsidRDefault="00BD1AA0">
      <w:pPr>
        <w:spacing w:line="240" w:lineRule="auto"/>
      </w:pPr>
      <w:r>
        <w:separator/>
      </w:r>
    </w:p>
  </w:footnote>
  <w:footnote w:type="continuationSeparator" w:id="0">
    <w:p w:rsidR="00BD1AA0" w:rsidRDefault="00BD1A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DF1" w:rsidRDefault="00EF0FDB">
    <w:pPr>
      <w:pStyle w:val="Header"/>
    </w:pPr>
    <w:sdt>
      <w:sdtPr>
        <w:id w:val="1568531701"/>
        <w:placeholder>
          <w:docPart w:val="5FED628032814A879F9CE35BA4E0352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D1AA0">
          <w:t>Hasan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D1AA0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AA0" w:rsidRPr="00BD1AA0" w:rsidRDefault="00BD1AA0" w:rsidP="00BD1AA0">
    <w:pPr>
      <w:pStyle w:val="NoSpacing"/>
      <w:spacing w:line="240" w:lineRule="auto"/>
    </w:pPr>
    <w:r w:rsidRPr="00BD1AA0">
      <w:t>Joudi Hasan</w:t>
    </w:r>
  </w:p>
  <w:p w:rsidR="00BD1AA0" w:rsidRPr="00BD1AA0" w:rsidRDefault="00BD1AA0" w:rsidP="00BD1AA0">
    <w:pPr>
      <w:pStyle w:val="NoSpacing"/>
      <w:spacing w:line="240" w:lineRule="auto"/>
    </w:pPr>
    <w:r w:rsidRPr="00BD1AA0">
      <w:t xml:space="preserve">Ms. </w:t>
    </w:r>
    <w:proofErr w:type="spellStart"/>
    <w:r w:rsidRPr="00BD1AA0">
      <w:t>Megson</w:t>
    </w:r>
    <w:proofErr w:type="spellEnd"/>
  </w:p>
  <w:p w:rsidR="00BD1AA0" w:rsidRPr="00BD1AA0" w:rsidRDefault="00BD1AA0" w:rsidP="00BD1AA0">
    <w:pPr>
      <w:pStyle w:val="NoSpacing"/>
      <w:spacing w:line="240" w:lineRule="auto"/>
    </w:pPr>
    <w:r w:rsidRPr="00BD1AA0">
      <w:t>ICS-3U0</w:t>
    </w:r>
  </w:p>
  <w:p w:rsidR="00BD1AA0" w:rsidRPr="00BD1AA0" w:rsidRDefault="00EF0FDB" w:rsidP="00BD1AA0">
    <w:pPr>
      <w:pStyle w:val="NoSpacing"/>
      <w:spacing w:line="240" w:lineRule="auto"/>
    </w:pPr>
    <w:sdt>
      <w:sdtPr>
        <w:id w:val="-1529175160"/>
        <w:placeholder>
          <w:docPart w:val="5FED628032814A879F9CE35BA4E03525"/>
        </w:placeholder>
        <w:date w:fullDate="2016-06-15T00:00:00Z">
          <w:dateFormat w:val="d MMMM yyyy"/>
          <w:lid w:val="en-US"/>
          <w:storeMappedDataAs w:val="dateTime"/>
          <w:calendar w:val="gregorian"/>
        </w:date>
      </w:sdtPr>
      <w:sdtEndPr/>
      <w:sdtContent>
        <w:r w:rsidR="00BD1AA0" w:rsidRPr="00BD1AA0">
          <w:t>15 June 2016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751BF2"/>
    <w:multiLevelType w:val="hybridMultilevel"/>
    <w:tmpl w:val="D4F2EE94"/>
    <w:lvl w:ilvl="0" w:tplc="D3AE57F6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A0"/>
    <w:rsid w:val="00085C6C"/>
    <w:rsid w:val="00250E5F"/>
    <w:rsid w:val="00263775"/>
    <w:rsid w:val="005F658A"/>
    <w:rsid w:val="006C106A"/>
    <w:rsid w:val="00786DF1"/>
    <w:rsid w:val="009404FA"/>
    <w:rsid w:val="00B56697"/>
    <w:rsid w:val="00BD1AA0"/>
    <w:rsid w:val="00EE0356"/>
    <w:rsid w:val="00EF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694329"/>
  <w15:chartTrackingRefBased/>
  <w15:docId w15:val="{020827F6-4684-45E8-A6CE-083EC8A8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ListTable4">
    <w:name w:val="List Table 4"/>
    <w:basedOn w:val="TableNormal"/>
    <w:uiPriority w:val="49"/>
    <w:rsid w:val="00BD1AA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BD1AA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BD1AA0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BD1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91352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ED628032814A879F9CE35BA4E03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48B4A-757D-4052-A27C-5655D42C14B4}"/>
      </w:docPartPr>
      <w:docPartBody>
        <w:p w:rsidR="00C81873" w:rsidRDefault="00180B11" w:rsidP="00180B11">
          <w:pPr>
            <w:pStyle w:val="5FED628032814A879F9CE35BA4E03525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11"/>
    <w:rsid w:val="00180B11"/>
    <w:rsid w:val="00C8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D285714E2B4BDCA58DDD29008FCBBD">
    <w:name w:val="61D285714E2B4BDCA58DDD29008FCBBD"/>
  </w:style>
  <w:style w:type="paragraph" w:customStyle="1" w:styleId="CD8AD085860C426EADC1317C055CB2F5">
    <w:name w:val="CD8AD085860C426EADC1317C055CB2F5"/>
  </w:style>
  <w:style w:type="paragraph" w:customStyle="1" w:styleId="0B09BEA2C30646C1844342898E9D12A9">
    <w:name w:val="0B09BEA2C30646C1844342898E9D12A9"/>
  </w:style>
  <w:style w:type="paragraph" w:customStyle="1" w:styleId="CA9FD47937F54D999E731BE23EDA9450">
    <w:name w:val="CA9FD47937F54D999E731BE23EDA9450"/>
  </w:style>
  <w:style w:type="paragraph" w:customStyle="1" w:styleId="555DD443963244129F508E1E43B0375A">
    <w:name w:val="555DD443963244129F508E1E43B0375A"/>
  </w:style>
  <w:style w:type="paragraph" w:customStyle="1" w:styleId="C5AA2D4D1326402EAF493A44A5AF57B7">
    <w:name w:val="C5AA2D4D1326402EAF493A44A5AF57B7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58EC29A3EEAF49878A84EC26B952DD19">
    <w:name w:val="58EC29A3EEAF49878A84EC26B952DD19"/>
  </w:style>
  <w:style w:type="paragraph" w:customStyle="1" w:styleId="AAF6568868184C0BABA1F255EFF27920">
    <w:name w:val="AAF6568868184C0BABA1F255EFF27920"/>
  </w:style>
  <w:style w:type="paragraph" w:customStyle="1" w:styleId="C531CBB101BF4124B2C3C6A53812F24B">
    <w:name w:val="C531CBB101BF4124B2C3C6A53812F24B"/>
  </w:style>
  <w:style w:type="paragraph" w:customStyle="1" w:styleId="D8D8374613C045F6ADC6D6CD18DAAA4B">
    <w:name w:val="D8D8374613C045F6ADC6D6CD18DAAA4B"/>
  </w:style>
  <w:style w:type="paragraph" w:customStyle="1" w:styleId="C621FFAEA05043F5951AEBA837EB11E3">
    <w:name w:val="C621FFAEA05043F5951AEBA837EB11E3"/>
  </w:style>
  <w:style w:type="paragraph" w:customStyle="1" w:styleId="F7D29477F938474E8EFD868F8C71BE78">
    <w:name w:val="F7D29477F938474E8EFD868F8C71BE78"/>
  </w:style>
  <w:style w:type="paragraph" w:customStyle="1" w:styleId="EC0C51DBDB20425CAC4DDE564BA1E811">
    <w:name w:val="EC0C51DBDB20425CAC4DDE564BA1E811"/>
  </w:style>
  <w:style w:type="paragraph" w:customStyle="1" w:styleId="D6054325E7B843EAA3F187A74835176F">
    <w:name w:val="D6054325E7B843EAA3F187A74835176F"/>
  </w:style>
  <w:style w:type="paragraph" w:customStyle="1" w:styleId="5FED628032814A879F9CE35BA4E03525">
    <w:name w:val="5FED628032814A879F9CE35BA4E03525"/>
    <w:rsid w:val="00180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Hasan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MLASeventhEditionOfficeOnline.xsl" StyleName="MLA" Version="7">
  <b:Source>
    <b:Tag>Last</b:Tag>
    <b:SourceType>Book</b:SourceType>
    <b:Guid>{14D5D180-EDD8-4723-991A-C0427AA4D973}</b:Guid>
    <b:Title>Title of the Book Being Referenced</b:Title>
    <b:Year>Year</b:Year>
    <b:City>City Name</b:City>
    <b:Publisher>Name of Publisher</b:Publisher>
    <b:Author>
      <b:Author>
        <b:NameList>
          <b:Person>
            <b:Last>AuthorLastName</b:Last>
            <b:First>FirstName</b:First>
          </b:Person>
        </b:NameList>
      </b:Author>
    </b:Author>
    <b:Medium>Type of Medium (e.g. Print)</b:Medium>
    <b:RefOrder>1</b:RefOrder>
  </b:Source>
  <b:Source>
    <b:Tag>Article</b:Tag>
    <b:SourceType>JournalArticle</b:SourceType>
    <b:Guid>{F6CDC397-0C63-48E0-9859-E5BA7E7ED6A3}</b:Guid>
    <b:Title>Article Title</b:Title>
    <b:Year>Year</b:Year>
    <b:JournalName>Journal Title</b:JournalName>
    <b:Pages>Pages From - To</b:Pages>
    <b:Author>
      <b:Author>
        <b:NameList>
          <b:Person>
            <b:Last>LastName</b:Last>
            <b:First>First,</b:First>
            <b:Middle>Middle</b:Middle>
          </b:Person>
        </b:NameList>
      </b:Author>
    </b:Author>
    <b:Medium>Print</b:Medium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321E27-219A-4AAD-A1CA-1A2A0CCED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BFF4D7-60DE-4314-B409-48E2C2DE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</Template>
  <TotalTime>67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Joudi Hasan - Stephen Lewis SS</cp:lastModifiedBy>
  <cp:revision>7</cp:revision>
  <dcterms:created xsi:type="dcterms:W3CDTF">2016-06-15T18:19:00Z</dcterms:created>
  <dcterms:modified xsi:type="dcterms:W3CDTF">2016-06-16T23:13:00Z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</Properties>
</file>